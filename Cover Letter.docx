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Your Name"/>
        <w:tag w:val="Your Name"/>
        <w:id w:val="1760865497"/>
        <w:placeholder>
          <w:docPart w:val="AB2268E23363334E80F1BCA728FE1464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4E2CC029" w14:textId="3EA38375" w:rsidR="00AC6117" w:rsidRDefault="0008021C">
          <w:pPr>
            <w:pStyle w:val="Name"/>
          </w:pPr>
          <w:r>
            <w:t>Even Temelso</w:t>
          </w:r>
        </w:p>
      </w:sdtContent>
    </w:sdt>
    <w:p w14:paraId="25D4C867" w14:textId="26A420BA" w:rsidR="00F72272" w:rsidRDefault="0008021C">
      <w:pPr>
        <w:pStyle w:val="SenderContactInfo"/>
      </w:pPr>
      <w:r w:rsidRPr="0008021C">
        <w:t>Louisville, Kentucky, 402</w:t>
      </w:r>
      <w:r w:rsidR="00814E12">
        <w:t>41</w:t>
      </w:r>
      <w:r w:rsidR="0048751C">
        <w:t xml:space="preserve">| </w:t>
      </w:r>
      <w:r>
        <w:t>502-442-6730</w:t>
      </w:r>
      <w:r w:rsidR="0048751C">
        <w:t xml:space="preserve"> | </w:t>
      </w:r>
      <w:r>
        <w:t>evumikey@gmail.com</w:t>
      </w:r>
    </w:p>
    <w:p w14:paraId="6F18D348" w14:textId="506B50C9" w:rsidR="00F72272" w:rsidRDefault="0008021C">
      <w:pPr>
        <w:pStyle w:val="Date"/>
      </w:pPr>
      <w:r>
        <w:t>Apr</w:t>
      </w:r>
      <w:r w:rsidR="00294D44">
        <w:t>il</w:t>
      </w:r>
      <w:r>
        <w:t xml:space="preserve"> 4</w:t>
      </w:r>
      <w:r w:rsidR="00294D44" w:rsidRPr="00294D44">
        <w:rPr>
          <w:vertAlign w:val="superscript"/>
        </w:rPr>
        <w:t>th</w:t>
      </w:r>
      <w:r>
        <w:t>, 2025</w:t>
      </w:r>
    </w:p>
    <w:sdt>
      <w:sdtPr>
        <w:alias w:val="Enter Recipient Name:"/>
        <w:tag w:val="Enter Recipient Name:"/>
        <w:id w:val="696896679"/>
        <w:placeholder>
          <w:docPart w:val="0602989E86D95D4E9AFEAA67581125D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76C03F6D" w14:textId="304A0F78" w:rsidR="00F72272" w:rsidRDefault="0008021C">
          <w:pPr>
            <w:pStyle w:val="RecipientContactInfo"/>
          </w:pPr>
          <w:r>
            <w:t>Hiring manager</w:t>
          </w:r>
        </w:p>
      </w:sdtContent>
    </w:sdt>
    <w:p w14:paraId="484E30C8" w14:textId="331E1AF1" w:rsidR="0048751C" w:rsidRDefault="0008021C">
      <w:pPr>
        <w:pStyle w:val="RecipientContactInfo"/>
      </w:pPr>
      <w:r>
        <w:t>GUESS</w:t>
      </w:r>
    </w:p>
    <w:p w14:paraId="7FDA5BBA" w14:textId="0746550B" w:rsidR="0008021C" w:rsidRDefault="0008021C">
      <w:pPr>
        <w:pStyle w:val="RecipientContactInfo"/>
      </w:pPr>
      <w:r>
        <w:t>10610 Freeport Dr</w:t>
      </w:r>
    </w:p>
    <w:p w14:paraId="7AB24FFB" w14:textId="34B5B9BF" w:rsidR="0048751C" w:rsidRDefault="0008021C">
      <w:pPr>
        <w:pStyle w:val="RecipientContactInfo"/>
      </w:pPr>
      <w:r>
        <w:t>Louisville, KY 40258</w:t>
      </w:r>
    </w:p>
    <w:p w14:paraId="25B33C88" w14:textId="5DD1CFEC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C378BD104226034F89A1A5F5DDB228B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08021C">
            <w:t>Hiring manager</w:t>
          </w:r>
        </w:sdtContent>
      </w:sdt>
      <w:r>
        <w:t>:</w:t>
      </w:r>
    </w:p>
    <w:p w14:paraId="0145E516" w14:textId="76FA1A74" w:rsidR="00294D44" w:rsidRPr="00294D44" w:rsidRDefault="00294D44" w:rsidP="00294D44">
      <w:pPr>
        <w:pStyle w:val="Salutation"/>
        <w:rPr>
          <w:b w:val="0"/>
          <w:spacing w:val="0"/>
        </w:rPr>
      </w:pPr>
      <w:r w:rsidRPr="00294D44">
        <w:rPr>
          <w:b w:val="0"/>
          <w:spacing w:val="0"/>
        </w:rPr>
        <w:t xml:space="preserve">I am writing to express my interest in the System Administrator position at GUESS. As an intern with GUESS over the past few months, I have gained valuable hands-on experience in system administration, and I am eager to continue contributing to your IT team as a full-time employee. With a </w:t>
      </w:r>
      <w:r w:rsidRPr="00294D44">
        <w:rPr>
          <w:b w:val="0"/>
          <w:spacing w:val="0"/>
        </w:rPr>
        <w:t>bachelor’s degree in computer information systems</w:t>
      </w:r>
      <w:r w:rsidRPr="00294D44">
        <w:rPr>
          <w:b w:val="0"/>
          <w:spacing w:val="0"/>
        </w:rPr>
        <w:t xml:space="preserve"> from the University of Louisville and practical experience with Microsoft SQL, PowerShell, and Azure, I am confident in my ability to contribute to GUESS’s continued success.</w:t>
      </w:r>
    </w:p>
    <w:p w14:paraId="71723EB4" w14:textId="77777777" w:rsidR="00294D44" w:rsidRPr="00294D44" w:rsidRDefault="00294D44" w:rsidP="00294D44">
      <w:pPr>
        <w:pStyle w:val="Salutation"/>
        <w:rPr>
          <w:b w:val="0"/>
          <w:spacing w:val="0"/>
        </w:rPr>
      </w:pPr>
    </w:p>
    <w:p w14:paraId="46DC64B2" w14:textId="77777777" w:rsidR="00294D44" w:rsidRPr="00294D44" w:rsidRDefault="00294D44" w:rsidP="00294D44">
      <w:pPr>
        <w:pStyle w:val="Salutation"/>
        <w:rPr>
          <w:b w:val="0"/>
          <w:spacing w:val="0"/>
        </w:rPr>
      </w:pPr>
      <w:r w:rsidRPr="00294D44">
        <w:rPr>
          <w:b w:val="0"/>
          <w:spacing w:val="0"/>
        </w:rPr>
        <w:t>During my internship, I worked closely with the IT team to support and maintain GUESS’s internal systems, perform server configurations, troubleshoot hardware and software issues, and ensure smooth operations for end-users. I have developed strong skills in managing user accounts, installing and upgrading software, and ensuring data security, which are essential for the System Administrator role. Additionally, I have had the opportunity to collaborate with various departments to optimize system performance and improve overall efficiency.</w:t>
      </w:r>
    </w:p>
    <w:p w14:paraId="100FD5DC" w14:textId="77777777" w:rsidR="00294D44" w:rsidRPr="00294D44" w:rsidRDefault="00294D44" w:rsidP="00294D44">
      <w:pPr>
        <w:pStyle w:val="Salutation"/>
        <w:rPr>
          <w:b w:val="0"/>
          <w:spacing w:val="0"/>
        </w:rPr>
      </w:pPr>
    </w:p>
    <w:p w14:paraId="4A8C208E" w14:textId="77777777" w:rsidR="00294D44" w:rsidRPr="00294D44" w:rsidRDefault="00294D44" w:rsidP="00294D44">
      <w:pPr>
        <w:pStyle w:val="Salutation"/>
        <w:rPr>
          <w:b w:val="0"/>
          <w:spacing w:val="0"/>
        </w:rPr>
      </w:pPr>
      <w:r w:rsidRPr="00294D44">
        <w:rPr>
          <w:b w:val="0"/>
          <w:spacing w:val="0"/>
        </w:rPr>
        <w:t>Having already become familiar with your internal systems and processes, I am excited about the possibility of continuing to contribute to GUESS in a full-time capacity. I am particularly drawn to the opportunity to work with a forward-thinking team dedicated to maintaining and optimizing critical IT infrastructure in a fast-paced, growth-driven environment.</w:t>
      </w:r>
    </w:p>
    <w:p w14:paraId="7CC9B3EF" w14:textId="77777777" w:rsidR="00294D44" w:rsidRPr="00294D44" w:rsidRDefault="00294D44" w:rsidP="00294D44">
      <w:pPr>
        <w:pStyle w:val="Salutation"/>
        <w:rPr>
          <w:b w:val="0"/>
          <w:spacing w:val="0"/>
        </w:rPr>
      </w:pPr>
    </w:p>
    <w:p w14:paraId="6108DB8C" w14:textId="19AB0EF5" w:rsidR="00294D44" w:rsidRPr="00294D44" w:rsidRDefault="00294D44" w:rsidP="00294D44">
      <w:pPr>
        <w:pStyle w:val="Salutation"/>
        <w:rPr>
          <w:b w:val="0"/>
          <w:spacing w:val="0"/>
        </w:rPr>
      </w:pPr>
      <w:r w:rsidRPr="00294D44">
        <w:rPr>
          <w:b w:val="0"/>
          <w:spacing w:val="0"/>
        </w:rPr>
        <w:t xml:space="preserve">I am confident that my technical skills, strong work ethic, and familiarity with GUESS’s operations would make me a valuable asset to your team. Thank you for considering my </w:t>
      </w:r>
      <w:r w:rsidRPr="00294D44">
        <w:rPr>
          <w:b w:val="0"/>
          <w:spacing w:val="0"/>
        </w:rPr>
        <w:lastRenderedPageBreak/>
        <w:t xml:space="preserve">application. I would love the opportunity to further discuss how I can contribute to the success of GUESS as a full-time System Administrator. I am available for an interview at your convenience and can be reached at (502) </w:t>
      </w:r>
      <w:r>
        <w:rPr>
          <w:b w:val="0"/>
          <w:spacing w:val="0"/>
        </w:rPr>
        <w:t>442 6730</w:t>
      </w:r>
      <w:r w:rsidRPr="00294D44">
        <w:rPr>
          <w:b w:val="0"/>
          <w:spacing w:val="0"/>
        </w:rPr>
        <w:t xml:space="preserve"> or </w:t>
      </w:r>
      <w:r>
        <w:rPr>
          <w:b w:val="0"/>
          <w:spacing w:val="0"/>
        </w:rPr>
        <w:t>evumikey@g</w:t>
      </w:r>
      <w:r w:rsidRPr="00294D44">
        <w:rPr>
          <w:b w:val="0"/>
          <w:spacing w:val="0"/>
        </w:rPr>
        <w:t>mail.com.</w:t>
      </w:r>
    </w:p>
    <w:p w14:paraId="2BDB7023" w14:textId="77777777" w:rsidR="00294D44" w:rsidRPr="00294D44" w:rsidRDefault="00294D44" w:rsidP="00294D44">
      <w:pPr>
        <w:pStyle w:val="Salutation"/>
        <w:rPr>
          <w:b w:val="0"/>
          <w:spacing w:val="0"/>
        </w:rPr>
      </w:pPr>
    </w:p>
    <w:p w14:paraId="745EF408" w14:textId="77777777" w:rsidR="00294D44" w:rsidRDefault="00294D44" w:rsidP="00294D44">
      <w:pPr>
        <w:pStyle w:val="Salutation"/>
        <w:rPr>
          <w:b w:val="0"/>
          <w:spacing w:val="0"/>
        </w:rPr>
      </w:pPr>
      <w:r w:rsidRPr="00294D44">
        <w:rPr>
          <w:b w:val="0"/>
          <w:spacing w:val="0"/>
        </w:rPr>
        <w:t>Warmest regards,</w:t>
      </w:r>
    </w:p>
    <w:p w14:paraId="0B5E2E4F" w14:textId="77777777" w:rsidR="00294D44" w:rsidRDefault="00294D44" w:rsidP="00294D44">
      <w:pPr>
        <w:pStyle w:val="Salutation"/>
        <w:rPr>
          <w:b w:val="0"/>
          <w:spacing w:val="0"/>
        </w:rPr>
      </w:pPr>
    </w:p>
    <w:p w14:paraId="3671D3BD" w14:textId="79C4BB9B" w:rsidR="00BC467A" w:rsidRPr="00294D44" w:rsidRDefault="00000000" w:rsidP="00294D44">
      <w:pPr>
        <w:pStyle w:val="Salutation"/>
        <w:rPr>
          <w:b w:val="0"/>
          <w:spacing w:val="0"/>
        </w:rPr>
      </w:pPr>
      <w:sdt>
        <w:sdtPr>
          <w:rPr>
            <w:b w:val="0"/>
            <w:spacing w:val="0"/>
          </w:rPr>
          <w:alias w:val="Your Name"/>
          <w:tag w:val="Your Name"/>
          <w:id w:val="1111709258"/>
          <w:placeholder>
            <w:docPart w:val="FED5E4461D7BE24ABD7C90E57929BF8E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="0008021C" w:rsidRPr="00294D44">
            <w:rPr>
              <w:b w:val="0"/>
              <w:spacing w:val="0"/>
            </w:rPr>
            <w:t xml:space="preserve">Even </w:t>
          </w:r>
          <w:proofErr w:type="spellStart"/>
          <w:r w:rsidR="0008021C" w:rsidRPr="00294D44">
            <w:rPr>
              <w:b w:val="0"/>
              <w:spacing w:val="0"/>
            </w:rPr>
            <w:t>Temelso</w:t>
          </w:r>
          <w:proofErr w:type="spellEnd"/>
        </w:sdtContent>
      </w:sdt>
    </w:p>
    <w:sectPr w:rsidR="00BC467A" w:rsidRPr="00294D44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AFC26" w14:textId="77777777" w:rsidR="0049132D" w:rsidRDefault="0049132D">
      <w:pPr>
        <w:spacing w:after="0" w:line="240" w:lineRule="auto"/>
      </w:pPr>
      <w:r>
        <w:separator/>
      </w:r>
    </w:p>
  </w:endnote>
  <w:endnote w:type="continuationSeparator" w:id="0">
    <w:p w14:paraId="684A3BAD" w14:textId="77777777" w:rsidR="0049132D" w:rsidRDefault="0049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BB6C1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76F7E" w14:textId="77777777" w:rsidR="0049132D" w:rsidRDefault="0049132D">
      <w:pPr>
        <w:spacing w:after="0" w:line="240" w:lineRule="auto"/>
      </w:pPr>
      <w:r>
        <w:separator/>
      </w:r>
    </w:p>
  </w:footnote>
  <w:footnote w:type="continuationSeparator" w:id="0">
    <w:p w14:paraId="1B2D3C04" w14:textId="77777777" w:rsidR="0049132D" w:rsidRDefault="00491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DFC74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0658376" wp14:editId="3171403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43C5C57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7C05F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B9BC4C" wp14:editId="5079978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7010DBC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452318">
    <w:abstractNumId w:val="9"/>
  </w:num>
  <w:num w:numId="2" w16cid:durableId="42756189">
    <w:abstractNumId w:val="7"/>
  </w:num>
  <w:num w:numId="3" w16cid:durableId="1859076243">
    <w:abstractNumId w:val="6"/>
  </w:num>
  <w:num w:numId="4" w16cid:durableId="380834612">
    <w:abstractNumId w:val="5"/>
  </w:num>
  <w:num w:numId="5" w16cid:durableId="1955403769">
    <w:abstractNumId w:val="4"/>
  </w:num>
  <w:num w:numId="6" w16cid:durableId="1740059315">
    <w:abstractNumId w:val="8"/>
  </w:num>
  <w:num w:numId="7" w16cid:durableId="1433741163">
    <w:abstractNumId w:val="3"/>
  </w:num>
  <w:num w:numId="8" w16cid:durableId="742527177">
    <w:abstractNumId w:val="2"/>
  </w:num>
  <w:num w:numId="9" w16cid:durableId="936905477">
    <w:abstractNumId w:val="1"/>
  </w:num>
  <w:num w:numId="10" w16cid:durableId="95540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1C"/>
    <w:rsid w:val="0008021C"/>
    <w:rsid w:val="001B7706"/>
    <w:rsid w:val="00251664"/>
    <w:rsid w:val="00294D44"/>
    <w:rsid w:val="003F5321"/>
    <w:rsid w:val="0048751C"/>
    <w:rsid w:val="0049132D"/>
    <w:rsid w:val="00501646"/>
    <w:rsid w:val="00775AFB"/>
    <w:rsid w:val="00814E12"/>
    <w:rsid w:val="00AA77E8"/>
    <w:rsid w:val="00AC6117"/>
    <w:rsid w:val="00B414AD"/>
    <w:rsid w:val="00BC467A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2A8F7"/>
  <w15:chartTrackingRefBased/>
  <w15:docId w15:val="{425B96AC-E7DD-3944-B780-37BFB540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ventemelso/Library/Containers/com.microsoft.Word/Data/Library/Application%20Support/Microsoft/Office/16.0/DTS/en-US%7b388C5A47-A746-8549-BA72-F2DB65013E0A%7d/%7b8968A442-1D32-CC4D-BDD8-4E4539F50C86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B2268E23363334E80F1BCA728FE1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843BC-0AF0-3042-B3F5-6129F497D8FA}"/>
      </w:docPartPr>
      <w:docPartBody>
        <w:p w:rsidR="00000000" w:rsidRDefault="00000000">
          <w:pPr>
            <w:pStyle w:val="AB2268E23363334E80F1BCA728FE1464"/>
          </w:pPr>
          <w:r>
            <w:t>Your Name</w:t>
          </w:r>
        </w:p>
      </w:docPartBody>
    </w:docPart>
    <w:docPart>
      <w:docPartPr>
        <w:name w:val="0602989E86D95D4E9AFEAA6758112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7C08B-5B43-8B47-943C-E8A1F26607FA}"/>
      </w:docPartPr>
      <w:docPartBody>
        <w:p w:rsidR="00000000" w:rsidRDefault="00000000">
          <w:pPr>
            <w:pStyle w:val="0602989E86D95D4E9AFEAA67581125DF"/>
          </w:pPr>
          <w:r>
            <w:t>Recipient</w:t>
          </w:r>
        </w:p>
      </w:docPartBody>
    </w:docPart>
    <w:docPart>
      <w:docPartPr>
        <w:name w:val="C378BD104226034F89A1A5F5DDB22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81F0D-4C88-2B48-9EFA-DFEF950E7626}"/>
      </w:docPartPr>
      <w:docPartBody>
        <w:p w:rsidR="00000000" w:rsidRDefault="00000000">
          <w:pPr>
            <w:pStyle w:val="C378BD104226034F89A1A5F5DDB228BA"/>
          </w:pPr>
          <w:r>
            <w:t>Recipient</w:t>
          </w:r>
        </w:p>
      </w:docPartBody>
    </w:docPart>
    <w:docPart>
      <w:docPartPr>
        <w:name w:val="FED5E4461D7BE24ABD7C90E57929B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AFB16-5A73-984D-A39E-3520B4545289}"/>
      </w:docPartPr>
      <w:docPartBody>
        <w:p w:rsidR="00000000" w:rsidRDefault="00000000">
          <w:pPr>
            <w:pStyle w:val="FED5E4461D7BE24ABD7C90E57929BF8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7A"/>
    <w:rsid w:val="001B7706"/>
    <w:rsid w:val="0054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2268E23363334E80F1BCA728FE1464">
    <w:name w:val="AB2268E23363334E80F1BCA728FE1464"/>
  </w:style>
  <w:style w:type="paragraph" w:customStyle="1" w:styleId="8FD714D3B7201941AB726BC9604A7D5E">
    <w:name w:val="8FD714D3B7201941AB726BC9604A7D5E"/>
  </w:style>
  <w:style w:type="paragraph" w:customStyle="1" w:styleId="68D859DD1914F14182E522595633D66C">
    <w:name w:val="68D859DD1914F14182E522595633D66C"/>
  </w:style>
  <w:style w:type="paragraph" w:customStyle="1" w:styleId="BA4EECB26B6F7B41978EE40324643598">
    <w:name w:val="BA4EECB26B6F7B41978EE40324643598"/>
  </w:style>
  <w:style w:type="paragraph" w:customStyle="1" w:styleId="422B6E05D7183549B26311BA6F7CEE21">
    <w:name w:val="422B6E05D7183549B26311BA6F7CEE21"/>
  </w:style>
  <w:style w:type="paragraph" w:customStyle="1" w:styleId="0602989E86D95D4E9AFEAA67581125DF">
    <w:name w:val="0602989E86D95D4E9AFEAA67581125DF"/>
  </w:style>
  <w:style w:type="paragraph" w:customStyle="1" w:styleId="1FC52166B6FE2F469B924106D0049CE4">
    <w:name w:val="1FC52166B6FE2F469B924106D0049CE4"/>
  </w:style>
  <w:style w:type="paragraph" w:customStyle="1" w:styleId="1A2BAA9A20761449BFD7A23136D976D7">
    <w:name w:val="1A2BAA9A20761449BFD7A23136D976D7"/>
  </w:style>
  <w:style w:type="paragraph" w:customStyle="1" w:styleId="610F1EA3F0ADEF43A5DDE904A96E216B">
    <w:name w:val="610F1EA3F0ADEF43A5DDE904A96E216B"/>
  </w:style>
  <w:style w:type="paragraph" w:customStyle="1" w:styleId="C378BD104226034F89A1A5F5DDB228BA">
    <w:name w:val="C378BD104226034F89A1A5F5DDB228BA"/>
  </w:style>
  <w:style w:type="paragraph" w:customStyle="1" w:styleId="5444697496409E4992E2011CCB6B1B38">
    <w:name w:val="5444697496409E4992E2011CCB6B1B38"/>
  </w:style>
  <w:style w:type="paragraph" w:customStyle="1" w:styleId="AD72B2FCF36D1646B6D92AD4F2CC0342">
    <w:name w:val="AD72B2FCF36D1646B6D92AD4F2CC0342"/>
  </w:style>
  <w:style w:type="paragraph" w:customStyle="1" w:styleId="FED5E4461D7BE24ABD7C90E57929BF8E">
    <w:name w:val="FED5E4461D7BE24ABD7C90E57929BF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8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Even Temelso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Hiring manager</cp:keywords>
  <dc:description/>
  <cp:lastModifiedBy>Temelso, Even</cp:lastModifiedBy>
  <cp:revision>1</cp:revision>
  <dcterms:created xsi:type="dcterms:W3CDTF">2025-04-06T03:36:00Z</dcterms:created>
  <dcterms:modified xsi:type="dcterms:W3CDTF">2025-04-06T14:54:00Z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